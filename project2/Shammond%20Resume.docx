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2918644E" w14:textId="77777777" w:rsidTr="00A21AF8">
        <w:tc>
          <w:tcPr>
            <w:tcW w:w="2160" w:type="dxa"/>
            <w:gridSpan w:val="2"/>
          </w:tcPr>
          <w:p w14:paraId="77392833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083D618A" wp14:editId="1A60D223">
                      <wp:extent cx="987426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7426" cy="772886"/>
                                <a:chOff x="165099" y="-19060"/>
                                <a:chExt cx="987426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165099" y="-19060"/>
                                  <a:ext cx="377825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83ADC7A" w14:textId="7AA0E33B" w:rsidR="004B4147" w:rsidRDefault="0068785B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69D63B4" w14:textId="6250F327" w:rsidR="004B4147" w:rsidRDefault="0068785B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3D618A" id="Group 130" o:spid="_x0000_s1026" alt="&quot;&quot;" style="width:77.75pt;height:60.85pt;mso-position-horizontal-relative:char;mso-position-vertical-relative:line" coordorigin="1650,-190" coordsize="9874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1650;top:-190;width:3779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683ADC7A" w14:textId="7AA0E33B" w:rsidR="004B4147" w:rsidRDefault="0068785B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069D63B4" w14:textId="6250F327" w:rsidR="004B4147" w:rsidRDefault="0068785B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66C8350B" w14:textId="23AA11F1" w:rsidR="004B4147" w:rsidRDefault="0068785B" w:rsidP="004B4147">
            <w:pPr>
              <w:pStyle w:val="Title"/>
            </w:pPr>
            <w:r>
              <w:t>Shammond</w:t>
            </w:r>
          </w:p>
          <w:p w14:paraId="29A7E567" w14:textId="7F2866BA" w:rsidR="004B4147" w:rsidRPr="004B4147" w:rsidRDefault="0068785B" w:rsidP="00A21AF8">
            <w:pPr>
              <w:pStyle w:val="Subtitle"/>
            </w:pPr>
            <w:r>
              <w:t>Price</w:t>
            </w:r>
          </w:p>
        </w:tc>
      </w:tr>
      <w:tr w:rsidR="00A21AF8" w:rsidRPr="004B4147" w14:paraId="5939637A" w14:textId="77777777" w:rsidTr="007772B1">
        <w:tc>
          <w:tcPr>
            <w:tcW w:w="2160" w:type="dxa"/>
            <w:gridSpan w:val="2"/>
          </w:tcPr>
          <w:p w14:paraId="27CCCD8B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76F612BA" w14:textId="0D9230DC" w:rsidR="00A21AF8" w:rsidRPr="004B4147" w:rsidRDefault="0068785B" w:rsidP="00A21AF8">
            <w:pPr>
              <w:pStyle w:val="Jobtitle"/>
            </w:pPr>
            <w:r>
              <w:t>Computer Engineer</w:t>
            </w:r>
          </w:p>
        </w:tc>
      </w:tr>
      <w:tr w:rsidR="007772B1" w:rsidRPr="004B4147" w14:paraId="3E5D1553" w14:textId="77777777" w:rsidTr="00C777FF">
        <w:trPr>
          <w:trHeight w:val="720"/>
        </w:trPr>
        <w:tc>
          <w:tcPr>
            <w:tcW w:w="2160" w:type="dxa"/>
            <w:gridSpan w:val="2"/>
          </w:tcPr>
          <w:p w14:paraId="09AA2D8B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60A1E863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08CF9FDB" w14:textId="77777777" w:rsidTr="00452292">
        <w:tc>
          <w:tcPr>
            <w:tcW w:w="540" w:type="dxa"/>
            <w:vAlign w:val="center"/>
          </w:tcPr>
          <w:p w14:paraId="1407F88E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1F50D9" wp14:editId="336D3F05">
                      <wp:extent cx="213066" cy="213066"/>
                      <wp:effectExtent l="0" t="0" r="0" b="0"/>
                      <wp:docPr id="131" name="Group 131" descr="Icon Phon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B5E39F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10D72C8A" w14:textId="26619A34" w:rsidR="00BF0DAF" w:rsidRPr="00B03ED5" w:rsidRDefault="0068785B" w:rsidP="00BF0DAF">
            <w:pPr>
              <w:pStyle w:val="Contact"/>
            </w:pPr>
            <w:r>
              <w:t>803-667-7366</w:t>
            </w:r>
          </w:p>
        </w:tc>
        <w:tc>
          <w:tcPr>
            <w:tcW w:w="450" w:type="dxa"/>
          </w:tcPr>
          <w:p w14:paraId="29D47284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7EFAAD41EEEF46159D4D4957609943B9"/>
              </w:placeholder>
              <w:temporary/>
              <w:showingPlcHdr/>
              <w15:appearance w15:val="hidden"/>
            </w:sdtPr>
            <w:sdtEndPr/>
            <w:sdtContent>
              <w:p w14:paraId="5639F743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14:paraId="695474BF" w14:textId="77777777" w:rsidTr="00452292">
        <w:tc>
          <w:tcPr>
            <w:tcW w:w="540" w:type="dxa"/>
            <w:vAlign w:val="center"/>
          </w:tcPr>
          <w:p w14:paraId="20345839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1176069" wp14:editId="78DA5B75">
                      <wp:extent cx="213066" cy="213066"/>
                      <wp:effectExtent l="0" t="0" r="0" b="0"/>
                      <wp:docPr id="137" name="Group 137" descr="Icon Email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783170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13293703" w14:textId="00D79FDD" w:rsidR="00BF0DAF" w:rsidRPr="00B03ED5" w:rsidRDefault="0068785B" w:rsidP="00BF0DAF">
            <w:pPr>
              <w:pStyle w:val="Contact"/>
            </w:pPr>
            <w:r>
              <w:t>Bostonc13sp@gmail.com</w:t>
            </w:r>
          </w:p>
        </w:tc>
        <w:tc>
          <w:tcPr>
            <w:tcW w:w="450" w:type="dxa"/>
          </w:tcPr>
          <w:p w14:paraId="2F301953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63485792" w14:textId="77777777" w:rsidR="00BF0DAF" w:rsidRPr="00997E86" w:rsidRDefault="00BF0DAF" w:rsidP="00BF0DAF"/>
        </w:tc>
      </w:tr>
      <w:tr w:rsidR="00CD2FD2" w:rsidRPr="00CD2FD2" w14:paraId="7A235ACC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680FB520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BF38400" wp14:editId="781BD9F9">
                      <wp:extent cx="213066" cy="213066"/>
                      <wp:effectExtent l="0" t="0" r="0" b="0"/>
                      <wp:docPr id="140" name="Group 140" descr="Icon Locatio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34892D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3DA4827D" w14:textId="4BE94615" w:rsidR="00CD2FD2" w:rsidRPr="00B03ED5" w:rsidRDefault="0068785B" w:rsidP="00CD2FD2">
            <w:pPr>
              <w:pStyle w:val="Contact"/>
            </w:pPr>
            <w:r>
              <w:t>203 Brookstone, Irmo, Sc 29063</w:t>
            </w:r>
          </w:p>
        </w:tc>
        <w:tc>
          <w:tcPr>
            <w:tcW w:w="450" w:type="dxa"/>
          </w:tcPr>
          <w:p w14:paraId="6B2EC488" w14:textId="77777777"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C368E69" w14:textId="12B3CD0A" w:rsidR="00CD2FD2" w:rsidRPr="00997E86" w:rsidRDefault="00647CFA" w:rsidP="00CD2FD2">
            <w:pPr>
              <w:pStyle w:val="Introduction"/>
            </w:pPr>
            <w:r>
              <w:t xml:space="preserve">To </w:t>
            </w:r>
            <w:r w:rsidRPr="00EE2A59">
              <w:rPr>
                <w:sz w:val="24"/>
                <w:szCs w:val="24"/>
              </w:rPr>
              <w:t>obtain a challenging</w:t>
            </w:r>
            <w:r>
              <w:t xml:space="preserve"> </w:t>
            </w:r>
            <w:r w:rsidR="007F45D0">
              <w:t xml:space="preserve">  </w:t>
            </w:r>
            <w:r>
              <w:t xml:space="preserve">position that fully utilizes my skills and provides me with sittable opportunities, to grow </w:t>
            </w:r>
            <w:r w:rsidR="007F45D0">
              <w:t xml:space="preserve">my computer, </w:t>
            </w:r>
            <w:r>
              <w:t>technical and communication skills.</w:t>
            </w:r>
            <w:r w:rsidR="0068785B" w:rsidRPr="00997E86">
              <w:t xml:space="preserve"> 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54025FD5" w14:textId="49FD6495" w:rsidR="00CD2FD2" w:rsidRPr="00CD2FD2" w:rsidRDefault="00CD2FD2" w:rsidP="00CD2FD2">
            <w:pPr>
              <w:rPr>
                <w:lang w:val="it-IT"/>
              </w:rPr>
            </w:pPr>
          </w:p>
        </w:tc>
      </w:tr>
      <w:tr w:rsidR="00CD2FD2" w:rsidRPr="00997E86" w14:paraId="32666AC2" w14:textId="77777777" w:rsidTr="00452292">
        <w:tc>
          <w:tcPr>
            <w:tcW w:w="540" w:type="dxa"/>
            <w:vAlign w:val="center"/>
          </w:tcPr>
          <w:p w14:paraId="395F3DF2" w14:textId="3EBE168D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15D82DE1" w14:textId="7E4A2F4A"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14:paraId="2164D6B9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348E43B6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0C8620D" w14:textId="77777777" w:rsidR="00CD2FD2" w:rsidRPr="00997E86" w:rsidRDefault="00CD2FD2" w:rsidP="00CD2FD2"/>
        </w:tc>
      </w:tr>
      <w:tr w:rsidR="00CD2FD2" w:rsidRPr="00997E86" w14:paraId="408214F5" w14:textId="77777777" w:rsidTr="00452292">
        <w:tc>
          <w:tcPr>
            <w:tcW w:w="540" w:type="dxa"/>
            <w:vAlign w:val="center"/>
          </w:tcPr>
          <w:p w14:paraId="1E1A6CBF" w14:textId="2DDE2855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76CA8DCF" w14:textId="6ED5D51A"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14:paraId="53AF47C4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066116EE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5B94B14" w14:textId="77777777" w:rsidR="00CD2FD2" w:rsidRPr="00997E86" w:rsidRDefault="00CD2FD2" w:rsidP="00CD2FD2"/>
        </w:tc>
      </w:tr>
      <w:tr w:rsidR="00CD2FD2" w:rsidRPr="00997E86" w14:paraId="6149A02D" w14:textId="77777777" w:rsidTr="00452292">
        <w:tc>
          <w:tcPr>
            <w:tcW w:w="540" w:type="dxa"/>
            <w:vAlign w:val="center"/>
          </w:tcPr>
          <w:p w14:paraId="596ADAE9" w14:textId="09D0E497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735D09AA" w14:textId="7375D09C"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14:paraId="5348A39C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24B98465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7C18DFAB" w14:textId="77777777" w:rsidR="00CD2FD2" w:rsidRPr="00997E86" w:rsidRDefault="00CD2FD2" w:rsidP="00CD2FD2"/>
        </w:tc>
      </w:tr>
      <w:tr w:rsidR="00CD2FD2" w:rsidRPr="00997E86" w14:paraId="3DBFDA04" w14:textId="77777777" w:rsidTr="00C777FF">
        <w:trPr>
          <w:trHeight w:val="720"/>
        </w:trPr>
        <w:tc>
          <w:tcPr>
            <w:tcW w:w="3870" w:type="dxa"/>
            <w:gridSpan w:val="3"/>
          </w:tcPr>
          <w:p w14:paraId="6092BE54" w14:textId="77777777" w:rsidR="00CD2FD2" w:rsidRPr="00997E86" w:rsidRDefault="00CD2FD2" w:rsidP="00CD2FD2"/>
        </w:tc>
        <w:tc>
          <w:tcPr>
            <w:tcW w:w="450" w:type="dxa"/>
          </w:tcPr>
          <w:p w14:paraId="789C9080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29608599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76F2053D" w14:textId="77777777" w:rsidR="00CD2FD2" w:rsidRPr="00997E86" w:rsidRDefault="00CD2FD2" w:rsidP="00CD2FD2"/>
        </w:tc>
      </w:tr>
      <w:tr w:rsidR="00CD2FD2" w:rsidRPr="00997E86" w14:paraId="35ECB1FE" w14:textId="77777777" w:rsidTr="005B7DB3">
        <w:trPr>
          <w:trHeight w:val="288"/>
        </w:trPr>
        <w:tc>
          <w:tcPr>
            <w:tcW w:w="3870" w:type="dxa"/>
            <w:gridSpan w:val="3"/>
          </w:tcPr>
          <w:p w14:paraId="041B91D1" w14:textId="77777777" w:rsidR="00CD2FD2" w:rsidRPr="00997E86" w:rsidRDefault="00CD2FD2" w:rsidP="00CD2FD2"/>
        </w:tc>
        <w:tc>
          <w:tcPr>
            <w:tcW w:w="450" w:type="dxa"/>
          </w:tcPr>
          <w:p w14:paraId="30B5A18B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43032830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6B299958" w14:textId="77777777" w:rsidR="00CD2FD2" w:rsidRPr="00997E86" w:rsidRDefault="00CD2FD2" w:rsidP="00CD2FD2"/>
        </w:tc>
      </w:tr>
      <w:tr w:rsidR="00144072" w:rsidRPr="00997E86" w14:paraId="3A970341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494137336BE14C7AA2028753F81CF6A3"/>
              </w:placeholder>
              <w:temporary/>
              <w:showingPlcHdr/>
              <w15:appearance w15:val="hidden"/>
            </w:sdtPr>
            <w:sdtEndPr/>
            <w:sdtContent>
              <w:p w14:paraId="54751BD6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2BB9D448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6A3D9A5" wp14:editId="0F000AB0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D088A7A" w14:textId="521B213E" w:rsidR="00144072" w:rsidRPr="008E2197" w:rsidRDefault="00647CFA" w:rsidP="008E2197">
                                      <w:pPr>
                                        <w:pStyle w:val="Skill"/>
                                      </w:pPr>
                                      <w:r>
                                        <w:t>Analytical Thinking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1DCC366" w14:textId="77777777" w:rsidR="00144072" w:rsidRDefault="00F27B44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812364880"/>
                                          <w:placeholder>
                                            <w:docPart w:val="8534C26403E144EB85F564439EC3778C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7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E8C3136" w14:textId="17B1684B" w:rsidR="008E2197" w:rsidRDefault="00647CFA" w:rsidP="008E2197">
                                      <w:pPr>
                                        <w:pStyle w:val="Skill"/>
                                      </w:pPr>
                                      <w:r>
                                        <w:t>Initiative to drive results, Problem Solving</w:t>
                                      </w:r>
                                    </w:p>
                                    <w:p w14:paraId="5348C01B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AE69155" w14:textId="77777777" w:rsidR="00144072" w:rsidRDefault="00F27B44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placeholder>
                                            <w:docPart w:val="6EC0379AD5744DF9B5D37071216D2A96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64B6155" w14:textId="345A807D" w:rsidR="008E2197" w:rsidRDefault="00647CFA" w:rsidP="008E2197">
                                      <w:pPr>
                                        <w:pStyle w:val="Skill"/>
                                      </w:pPr>
                                      <w:r>
                                        <w:t>Collaborative attitude</w:t>
                                      </w:r>
                                    </w:p>
                                    <w:p w14:paraId="44E1F343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C86C451" w14:textId="77777777" w:rsidR="008E2197" w:rsidRDefault="00F27B44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placeholder>
                                            <w:docPart w:val="CBEE06B92FC74A4EB7D3B0B7EEEF7804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2926038F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9241DF6" w14:textId="12421051" w:rsidR="008E2197" w:rsidRDefault="00647CFA" w:rsidP="008E2197">
                                      <w:pPr>
                                        <w:pStyle w:val="Skill"/>
                                      </w:pPr>
                                      <w:r>
                                        <w:t>Leadership, Communication</w:t>
                                      </w:r>
                                    </w:p>
                                    <w:p w14:paraId="699E363D" w14:textId="0FA6BC29" w:rsidR="00144072" w:rsidRDefault="00647CFA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E721408" w14:textId="77777777" w:rsidR="008E2197" w:rsidRDefault="00F27B44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placeholder>
                                            <w:docPart w:val="F2BD174F3198462892783BF409856BEC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397739AB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7E98F83" w14:textId="1091E71B" w:rsidR="008E2197" w:rsidRDefault="00647CFA" w:rsidP="008E2197">
                                      <w:pPr>
                                        <w:pStyle w:val="Skill"/>
                                      </w:pPr>
                                      <w:r>
                                        <w:t>Automation</w:t>
                                      </w:r>
                                    </w:p>
                                    <w:p w14:paraId="363388E1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5E77AA4" w14:textId="77777777" w:rsidR="008E2197" w:rsidRDefault="00F27B44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700473245"/>
                                          <w:placeholder>
                                            <w:docPart w:val="5D6CAA816A114CEBAE32C4514CD97C22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6 / 10</w:t>
                                          </w:r>
                                        </w:sdtContent>
                                      </w:sdt>
                                    </w:p>
                                    <w:p w14:paraId="4C58EB79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3D9A5" id="Group 153" o:spid="_x0000_s1030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">
                      <v:group id="Group 16" o:spid="_x0000_s1031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1D088A7A" w14:textId="521B213E" w:rsidR="00144072" w:rsidRPr="008E2197" w:rsidRDefault="00647CFA" w:rsidP="008E2197">
                                <w:pPr>
                                  <w:pStyle w:val="Skill"/>
                                </w:pPr>
                                <w:r>
                                  <w:t>Analytical Thinking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" adj="20551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21DCC366" w14:textId="77777777" w:rsidR="00144072" w:rsidRDefault="00F27B44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812364880"/>
                                    <w:placeholder>
                                      <w:docPart w:val="8534C26403E144EB85F564439EC3778C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7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2E8C3136" w14:textId="17B1684B" w:rsidR="008E2197" w:rsidRDefault="00647CFA" w:rsidP="008E2197">
                                <w:pPr>
                                  <w:pStyle w:val="Skill"/>
                                </w:pPr>
                                <w:r>
                                  <w:t>Initiative to drive results, Problem Solving</w:t>
                                </w:r>
                              </w:p>
                              <w:p w14:paraId="5348C01B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9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4AE69155" w14:textId="77777777" w:rsidR="00144072" w:rsidRDefault="00F27B44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placeholder>
                                      <w:docPart w:val="6EC0379AD5744DF9B5D37071216D2A96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764B6155" w14:textId="345A807D" w:rsidR="008E2197" w:rsidRDefault="00647CFA" w:rsidP="008E2197">
                                <w:pPr>
                                  <w:pStyle w:val="Skill"/>
                                </w:pPr>
                                <w:r>
                                  <w:t>Collaborative attitude</w:t>
                                </w:r>
                              </w:p>
                              <w:p w14:paraId="44E1F343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4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5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0C86C451" w14:textId="77777777" w:rsidR="008E2197" w:rsidRDefault="00F27B44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placeholder>
                                      <w:docPart w:val="CBEE06B92FC74A4EB7D3B0B7EEEF7804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14:paraId="2926038F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6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7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29241DF6" w14:textId="12421051" w:rsidR="008E2197" w:rsidRDefault="00647CFA" w:rsidP="008E2197">
                                <w:pPr>
                                  <w:pStyle w:val="Skill"/>
                                </w:pPr>
                                <w:r>
                                  <w:t>Leadership, Communication</w:t>
                                </w:r>
                              </w:p>
                              <w:p w14:paraId="699E363D" w14:textId="0FA6BC29" w:rsidR="00144072" w:rsidRDefault="00647CFA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  <v:rect id="Rectangle 34" o:spid="_x0000_s1048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9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50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3E721408" w14:textId="77777777" w:rsidR="008E2197" w:rsidRDefault="00F27B44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placeholder>
                                      <w:docPart w:val="F2BD174F3198462892783BF409856BEC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397739AB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top:17049;width:21520;height:3198" coordorigin="5021,6617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2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57E98F83" w14:textId="1091E71B" w:rsidR="008E2197" w:rsidRDefault="00647CFA" w:rsidP="008E2197">
                                <w:pPr>
                                  <w:pStyle w:val="Skill"/>
                                </w:pPr>
                                <w:r>
                                  <w:t>Automation</w:t>
                                </w:r>
                              </w:p>
                              <w:p w14:paraId="363388E1" w14:textId="77777777" w:rsidR="00144072" w:rsidRDefault="00144072" w:rsidP="008E2197"/>
                            </w:txbxContent>
                          </v:textbox>
                        </v:shape>
                        <v:rect id="Rectangle 30" o:spid="_x0000_s1053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4" type="#_x0000_t15" style="position:absolute;left:5021;top:66177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" adj="20370" fillcolor="#1d3251 [3204]" stroked="f" strokeweight="1pt"/>
                        <v:shape id="TextBox 132" o:spid="_x0000_s1055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75E77AA4" w14:textId="77777777" w:rsidR="008E2197" w:rsidRDefault="00F27B44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700473245"/>
                                    <w:placeholder>
                                      <w:docPart w:val="5D6CAA816A114CEBAE32C4514CD97C22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6 / 10</w:t>
                                    </w:r>
                                  </w:sdtContent>
                                </w:sdt>
                              </w:p>
                              <w:p w14:paraId="4C58EB79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70324B50D31F40A7A4F13A90714E0B2D"/>
              </w:placeholder>
              <w:temporary/>
              <w:showingPlcHdr/>
              <w15:appearance w15:val="hidden"/>
            </w:sdtPr>
            <w:sdtEndPr/>
            <w:sdtContent>
              <w:p w14:paraId="1311AB72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27EAED5D" w14:textId="3D752AAF" w:rsidR="008E2197" w:rsidRDefault="00EE2A59" w:rsidP="008E2197">
            <w:pPr>
              <w:pStyle w:val="Heading2"/>
            </w:pPr>
            <w:r>
              <w:t>Bachelor’s In computer engineering</w:t>
            </w:r>
          </w:p>
          <w:p w14:paraId="7AA0BE0E" w14:textId="787F3285" w:rsidR="00552F9B" w:rsidRDefault="00BC0FCA" w:rsidP="00552F9B">
            <w:pPr>
              <w:pStyle w:val="Heading4"/>
            </w:pPr>
            <w:r>
              <w:t>Benedict College</w:t>
            </w:r>
          </w:p>
          <w:p w14:paraId="03A824E9" w14:textId="55E65018" w:rsidR="00552F9B" w:rsidRDefault="00BC0FCA" w:rsidP="00552F9B">
            <w:r>
              <w:t>2021-Present</w:t>
            </w:r>
          </w:p>
          <w:p w14:paraId="649CC201" w14:textId="25D4895D" w:rsidR="00552F9B" w:rsidRDefault="000D4F0D" w:rsidP="00552F9B">
            <w:pPr>
              <w:pStyle w:val="Heading2"/>
            </w:pPr>
            <w:r>
              <w:t>High school Diploma</w:t>
            </w:r>
          </w:p>
          <w:p w14:paraId="6CCB8584" w14:textId="25D700FA" w:rsidR="00552F9B" w:rsidRDefault="000D4F0D" w:rsidP="00552F9B">
            <w:pPr>
              <w:pStyle w:val="Heading4"/>
            </w:pPr>
            <w:r>
              <w:t>Dutch Fork High School</w:t>
            </w:r>
          </w:p>
          <w:p w14:paraId="56CDFB08" w14:textId="24BE997C" w:rsidR="00552F9B" w:rsidRDefault="000D4F0D" w:rsidP="00552F9B">
            <w:r>
              <w:t>2017-2021</w:t>
            </w:r>
          </w:p>
          <w:p w14:paraId="37245945" w14:textId="35E51673" w:rsidR="00552F9B" w:rsidRDefault="00552F9B" w:rsidP="00552F9B">
            <w:pPr>
              <w:pStyle w:val="Heading2"/>
            </w:pPr>
          </w:p>
          <w:p w14:paraId="08816D1C" w14:textId="0B2417AC" w:rsidR="00552F9B" w:rsidRDefault="00552F9B" w:rsidP="00552F9B">
            <w:pPr>
              <w:pStyle w:val="Heading4"/>
            </w:pPr>
          </w:p>
          <w:p w14:paraId="684371C2" w14:textId="46120FBA" w:rsidR="00552F9B" w:rsidRPr="00552F9B" w:rsidRDefault="00552F9B" w:rsidP="00552F9B"/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7E700E38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52C7C46B508544B6BDC29C44626529EF"/>
              </w:placeholder>
              <w:temporary/>
              <w:showingPlcHdr/>
              <w15:appearance w15:val="hidden"/>
            </w:sdtPr>
            <w:sdtEndPr/>
            <w:sdtContent>
              <w:p w14:paraId="2BDE6604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0DFC820B" w14:textId="1E73FBD1" w:rsidR="00552F9B" w:rsidRDefault="000D4F0D" w:rsidP="00552F9B">
            <w:pPr>
              <w:pStyle w:val="Heading3"/>
            </w:pPr>
            <w:r>
              <w:t>Cook/ Team Member</w:t>
            </w:r>
          </w:p>
          <w:p w14:paraId="2B15AAA0" w14:textId="41550DA0" w:rsidR="004103C0" w:rsidRDefault="000D4F0D" w:rsidP="004103C0">
            <w:pPr>
              <w:pStyle w:val="Heading5"/>
            </w:pPr>
            <w:r>
              <w:t>Freddy’s Frozen Custard &amp; Steak burgers, Irmo Sc</w:t>
            </w:r>
          </w:p>
          <w:p w14:paraId="793F92AA" w14:textId="3554B540" w:rsidR="006C2DFF" w:rsidRPr="00A6425D" w:rsidRDefault="000D4F0D" w:rsidP="00A6425D">
            <w:pPr>
              <w:pStyle w:val="JobDescription"/>
              <w:rPr>
                <w:rStyle w:val="JobDescriptionChar"/>
              </w:rPr>
            </w:pPr>
            <w:r>
              <w:rPr>
                <w:rStyle w:val="JobDescriptionChar"/>
              </w:rPr>
              <w:t>Ensured that products and guest experience are consistent with our brand,</w:t>
            </w:r>
            <w:r w:rsidR="00754EB1">
              <w:rPr>
                <w:rStyle w:val="JobDescriptionChar"/>
              </w:rPr>
              <w:t xml:space="preserve"> </w:t>
            </w:r>
            <w:r>
              <w:rPr>
                <w:rStyle w:val="JobDescriptionChar"/>
              </w:rPr>
              <w:t>culture, and standard of excellence.</w:t>
            </w:r>
            <w:r w:rsidR="00205FCA">
              <w:rPr>
                <w:rStyle w:val="JobDescriptionChar"/>
              </w:rPr>
              <w:t xml:space="preserve"> Manual dexterity and hand eye coordination to handle tools.</w:t>
            </w:r>
          </w:p>
          <w:p w14:paraId="7F11183E" w14:textId="4F9C83E5" w:rsidR="00A6425D" w:rsidRDefault="00754EB1" w:rsidP="00EE2A59">
            <w:pPr>
              <w:pStyle w:val="ListBullet"/>
            </w:pPr>
            <w:r>
              <w:t xml:space="preserve">Calm </w:t>
            </w:r>
            <w:r w:rsidR="00205FCA">
              <w:t>demeanor</w:t>
            </w:r>
            <w:r>
              <w:t xml:space="preserve"> to work in a high-</w:t>
            </w:r>
            <w:r w:rsidR="00205FCA">
              <w:t>stress, fast</w:t>
            </w:r>
            <w:r>
              <w:t xml:space="preserve"> pace environment.</w:t>
            </w:r>
          </w:p>
          <w:p w14:paraId="427CCFD1" w14:textId="1097D896" w:rsidR="00205FCA" w:rsidRDefault="00205FCA" w:rsidP="00EE2A59">
            <w:pPr>
              <w:pStyle w:val="ListBullet"/>
            </w:pPr>
            <w:r>
              <w:t>Comprehension and organization to follow direct order and correctly prepare dished to the standards of the restaurant.</w:t>
            </w:r>
          </w:p>
          <w:p w14:paraId="4DDBEDE5" w14:textId="77B0F855" w:rsidR="00A6425D" w:rsidRDefault="007F45D0" w:rsidP="00A6425D">
            <w:pPr>
              <w:pStyle w:val="Heading3"/>
            </w:pPr>
            <w:r>
              <w:t>Youth/ After School Assistant.</w:t>
            </w:r>
          </w:p>
          <w:p w14:paraId="09424F46" w14:textId="1B867C83" w:rsidR="00A6425D" w:rsidRDefault="007F45D0" w:rsidP="00A6425D">
            <w:pPr>
              <w:pStyle w:val="Heading5"/>
            </w:pPr>
            <w:r>
              <w:t>Universal Outreach Church, Irmo Sc</w:t>
            </w:r>
          </w:p>
          <w:p w14:paraId="4FE7E52E" w14:textId="5C12EF6D" w:rsidR="00A6425D" w:rsidRPr="00A6425D" w:rsidRDefault="007F45D0" w:rsidP="00A6425D">
            <w:pPr>
              <w:pStyle w:val="JobDescription"/>
              <w:rPr>
                <w:rStyle w:val="JobDescriptionChar"/>
              </w:rPr>
            </w:pPr>
            <w:r>
              <w:rPr>
                <w:rStyle w:val="JobDescriptionChar"/>
              </w:rPr>
              <w:t>Assess group dynamics and collaborated with leadership personnel to create activities for desired outcomes such as relationship building, positive social interaction.</w:t>
            </w:r>
          </w:p>
          <w:p w14:paraId="000B4295" w14:textId="12590121" w:rsidR="00A6425D" w:rsidRDefault="0021682F" w:rsidP="00EE2A59">
            <w:pPr>
              <w:pStyle w:val="ListBullet"/>
            </w:pPr>
            <w:r>
              <w:t>Proved assistance at the recreational facilities by enforcing rules, modeling positive behavior, and serving as a friend and mentor for young people.</w:t>
            </w:r>
          </w:p>
          <w:p w14:paraId="2DAA862C" w14:textId="2ECC43C6" w:rsidR="00EE2A59" w:rsidRDefault="0021682F" w:rsidP="00EE2A59">
            <w:pPr>
              <w:pStyle w:val="ListBullet"/>
            </w:pPr>
            <w:r>
              <w:t xml:space="preserve">Encouraged all age groups to participate in </w:t>
            </w:r>
            <w:r w:rsidR="00EE2A59">
              <w:t>activities including games, physical fitness events, arts and crafts daily.</w:t>
            </w:r>
          </w:p>
          <w:p w14:paraId="4BA2C7BD" w14:textId="00223482" w:rsidR="00EE2A59" w:rsidRPr="00EE2A59" w:rsidRDefault="00EE2A59" w:rsidP="00EE2A59">
            <w:pPr>
              <w:pStyle w:val="ListBullet"/>
            </w:pPr>
            <w:r w:rsidRPr="00EE2A59">
              <w:t xml:space="preserve">Foster collaboration and leadership among participants by adding activities that promote teamwork and encouraging </w:t>
            </w:r>
            <w:r w:rsidRPr="00EE2A59">
              <w:t>participants.</w:t>
            </w:r>
          </w:p>
          <w:p w14:paraId="71C79942" w14:textId="77777777" w:rsidR="00EE2A59" w:rsidRDefault="00EE2A59" w:rsidP="00EE2A59">
            <w:pPr>
              <w:pStyle w:val="ListBullet"/>
              <w:numPr>
                <w:ilvl w:val="0"/>
                <w:numId w:val="0"/>
              </w:numPr>
              <w:ind w:left="864"/>
            </w:pPr>
          </w:p>
          <w:p w14:paraId="4B060460" w14:textId="61C177D3" w:rsidR="00A6425D" w:rsidRDefault="00A6425D" w:rsidP="00A6425D">
            <w:pPr>
              <w:pStyle w:val="Heading3"/>
            </w:pPr>
          </w:p>
          <w:p w14:paraId="40E2C432" w14:textId="27B715C0" w:rsidR="00A6425D" w:rsidRDefault="00A6425D" w:rsidP="00A6425D">
            <w:pPr>
              <w:pStyle w:val="Heading5"/>
            </w:pPr>
          </w:p>
          <w:p w14:paraId="7C7BF5F0" w14:textId="0C15CB0E" w:rsidR="00A6425D" w:rsidRPr="006C2DFF" w:rsidRDefault="00A6425D" w:rsidP="00EE2A59">
            <w:pPr>
              <w:pStyle w:val="JobDescription"/>
            </w:pPr>
          </w:p>
        </w:tc>
      </w:tr>
    </w:tbl>
    <w:p w14:paraId="4E64B33F" w14:textId="77777777" w:rsidR="005A20B8" w:rsidRDefault="005A20B8"/>
    <w:sectPr w:rsidR="005A20B8" w:rsidSect="00C777F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AA21F" w14:textId="77777777" w:rsidR="0068785B" w:rsidRDefault="0068785B" w:rsidP="00B21D64">
      <w:pPr>
        <w:spacing w:after="0" w:line="240" w:lineRule="auto"/>
      </w:pPr>
      <w:r>
        <w:separator/>
      </w:r>
    </w:p>
  </w:endnote>
  <w:endnote w:type="continuationSeparator" w:id="0">
    <w:p w14:paraId="22D3A366" w14:textId="77777777" w:rsidR="0068785B" w:rsidRDefault="0068785B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8786F" w14:textId="77777777" w:rsidR="00EE2A59" w:rsidRDefault="00EE2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57B5A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274EDE" wp14:editId="7D0948C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E9427E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2396B" w14:textId="77777777" w:rsidR="00EE2A59" w:rsidRDefault="00EE2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A7666" w14:textId="77777777" w:rsidR="0068785B" w:rsidRDefault="0068785B" w:rsidP="00B21D64">
      <w:pPr>
        <w:spacing w:after="0" w:line="240" w:lineRule="auto"/>
      </w:pPr>
      <w:r>
        <w:separator/>
      </w:r>
    </w:p>
  </w:footnote>
  <w:footnote w:type="continuationSeparator" w:id="0">
    <w:p w14:paraId="07AC334F" w14:textId="77777777" w:rsidR="0068785B" w:rsidRDefault="0068785B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6A487" w14:textId="77777777" w:rsidR="00EE2A59" w:rsidRDefault="00EE2A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2FB9D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E256671" wp14:editId="2BD7F03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504CF6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A325F" w14:textId="77777777" w:rsidR="00EE2A59" w:rsidRDefault="00EE2A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41C43"/>
    <w:multiLevelType w:val="multilevel"/>
    <w:tmpl w:val="E04A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5B"/>
    <w:rsid w:val="000161E1"/>
    <w:rsid w:val="00021303"/>
    <w:rsid w:val="000D4F0D"/>
    <w:rsid w:val="00107E81"/>
    <w:rsid w:val="00144072"/>
    <w:rsid w:val="00205FCA"/>
    <w:rsid w:val="0021475C"/>
    <w:rsid w:val="0021682F"/>
    <w:rsid w:val="003C0BB5"/>
    <w:rsid w:val="004067B9"/>
    <w:rsid w:val="004103C0"/>
    <w:rsid w:val="00452292"/>
    <w:rsid w:val="004865C2"/>
    <w:rsid w:val="004B4147"/>
    <w:rsid w:val="00552F9B"/>
    <w:rsid w:val="005636A7"/>
    <w:rsid w:val="005A20B8"/>
    <w:rsid w:val="005B7DB3"/>
    <w:rsid w:val="0061400D"/>
    <w:rsid w:val="00621B5C"/>
    <w:rsid w:val="00647CFA"/>
    <w:rsid w:val="0068785B"/>
    <w:rsid w:val="006C2DFF"/>
    <w:rsid w:val="0073757F"/>
    <w:rsid w:val="00754EB1"/>
    <w:rsid w:val="007571B5"/>
    <w:rsid w:val="007772B1"/>
    <w:rsid w:val="007F45D0"/>
    <w:rsid w:val="008424CE"/>
    <w:rsid w:val="00890F1A"/>
    <w:rsid w:val="008E2197"/>
    <w:rsid w:val="00997E86"/>
    <w:rsid w:val="009B7D45"/>
    <w:rsid w:val="00A21AF8"/>
    <w:rsid w:val="00A6425D"/>
    <w:rsid w:val="00A96376"/>
    <w:rsid w:val="00B03ED5"/>
    <w:rsid w:val="00B21D64"/>
    <w:rsid w:val="00B73E22"/>
    <w:rsid w:val="00BB7CE4"/>
    <w:rsid w:val="00BC0FCA"/>
    <w:rsid w:val="00BC33C3"/>
    <w:rsid w:val="00BF0DAF"/>
    <w:rsid w:val="00C05345"/>
    <w:rsid w:val="00C344AA"/>
    <w:rsid w:val="00C37B1A"/>
    <w:rsid w:val="00C777FF"/>
    <w:rsid w:val="00CD2FD2"/>
    <w:rsid w:val="00D12DFD"/>
    <w:rsid w:val="00D62B7E"/>
    <w:rsid w:val="00EE2A59"/>
    <w:rsid w:val="00F2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79F4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Strong">
    <w:name w:val="Strong"/>
    <w:basedOn w:val="DefaultParagraphFont"/>
    <w:uiPriority w:val="22"/>
    <w:qFormat/>
    <w:rsid w:val="006878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78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4456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EFAAD41EEEF46159D4D495760994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695E6-DA0D-4A83-8341-CFAB532D9604}"/>
      </w:docPartPr>
      <w:docPartBody>
        <w:p w:rsidR="00000000" w:rsidRDefault="00286B5C">
          <w:pPr>
            <w:pStyle w:val="7EFAAD41EEEF46159D4D4957609943B9"/>
          </w:pPr>
          <w:r w:rsidRPr="007772B1">
            <w:t>ABOUT ME</w:t>
          </w:r>
        </w:p>
      </w:docPartBody>
    </w:docPart>
    <w:docPart>
      <w:docPartPr>
        <w:name w:val="494137336BE14C7AA2028753F81CF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33F71-7A7C-4DC0-8758-D47949795B47}"/>
      </w:docPartPr>
      <w:docPartBody>
        <w:p w:rsidR="00000000" w:rsidRDefault="00286B5C">
          <w:pPr>
            <w:pStyle w:val="494137336BE14C7AA2028753F81CF6A3"/>
          </w:pPr>
          <w:r>
            <w:t>Skills</w:t>
          </w:r>
        </w:p>
      </w:docPartBody>
    </w:docPart>
    <w:docPart>
      <w:docPartPr>
        <w:name w:val="70324B50D31F40A7A4F13A90714E0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495EC-0DB6-41DF-82EE-BEF38D1D1195}"/>
      </w:docPartPr>
      <w:docPartBody>
        <w:p w:rsidR="00000000" w:rsidRDefault="00286B5C">
          <w:pPr>
            <w:pStyle w:val="70324B50D31F40A7A4F13A90714E0B2D"/>
          </w:pPr>
          <w:r>
            <w:t>Education</w:t>
          </w:r>
        </w:p>
      </w:docPartBody>
    </w:docPart>
    <w:docPart>
      <w:docPartPr>
        <w:name w:val="52C7C46B508544B6BDC29C4462652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EC68D-D963-4055-8A9F-D03C1D538D0B}"/>
      </w:docPartPr>
      <w:docPartBody>
        <w:p w:rsidR="00000000" w:rsidRDefault="00286B5C">
          <w:pPr>
            <w:pStyle w:val="52C7C46B508544B6BDC29C44626529EF"/>
          </w:pPr>
          <w:r>
            <w:t>Experience</w:t>
          </w:r>
        </w:p>
      </w:docPartBody>
    </w:docPart>
    <w:docPart>
      <w:docPartPr>
        <w:name w:val="8534C26403E144EB85F564439EC37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C23B7-1A01-419D-95C4-B3506413E921}"/>
      </w:docPartPr>
      <w:docPartBody>
        <w:p w:rsidR="00000000" w:rsidRDefault="00286B5C">
          <w:pPr>
            <w:pStyle w:val="8534C26403E144EB85F564439EC3778C"/>
          </w:pPr>
          <w:r>
            <w:t>7 / 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74A80AFA554B68BD67404B38383234">
    <w:name w:val="E774A80AFA554B68BD67404B38383234"/>
  </w:style>
  <w:style w:type="paragraph" w:customStyle="1" w:styleId="ABC3726FE8F54B1F9969DF5CB6A2A0DC">
    <w:name w:val="ABC3726FE8F54B1F9969DF5CB6A2A0DC"/>
  </w:style>
  <w:style w:type="paragraph" w:customStyle="1" w:styleId="E6F4DCFD6ABC4B8B9FC785B06CD3D47A">
    <w:name w:val="E6F4DCFD6ABC4B8B9FC785B06CD3D47A"/>
  </w:style>
  <w:style w:type="paragraph" w:customStyle="1" w:styleId="E67B8D9372084F8182B3A4D46B574BBD">
    <w:name w:val="E67B8D9372084F8182B3A4D46B574BBD"/>
  </w:style>
  <w:style w:type="paragraph" w:customStyle="1" w:styleId="7EFAAD41EEEF46159D4D4957609943B9">
    <w:name w:val="7EFAAD41EEEF46159D4D4957609943B9"/>
  </w:style>
  <w:style w:type="paragraph" w:customStyle="1" w:styleId="6BB49D2BFCEA4E0686DE67C0811E0DCC">
    <w:name w:val="6BB49D2BFCEA4E0686DE67C0811E0DCC"/>
  </w:style>
  <w:style w:type="paragraph" w:customStyle="1" w:styleId="36D9C3C9ECF646CE9A8DD650FC53AE8E">
    <w:name w:val="36D9C3C9ECF646CE9A8DD650FC53AE8E"/>
  </w:style>
  <w:style w:type="paragraph" w:customStyle="1" w:styleId="E553568AC3534411A54ED2399715BEB1">
    <w:name w:val="E553568AC3534411A54ED2399715BEB1"/>
  </w:style>
  <w:style w:type="paragraph" w:customStyle="1" w:styleId="23378A8552B24057B2F4FBD8550FF663">
    <w:name w:val="23378A8552B24057B2F4FBD8550FF663"/>
  </w:style>
  <w:style w:type="paragraph" w:customStyle="1" w:styleId="F8E254EFA36A4F4C9D531BB0104F5894">
    <w:name w:val="F8E254EFA36A4F4C9D531BB0104F5894"/>
  </w:style>
  <w:style w:type="paragraph" w:customStyle="1" w:styleId="8D11334B418E45A5904E3116ACF0F0A6">
    <w:name w:val="8D11334B418E45A5904E3116ACF0F0A6"/>
  </w:style>
  <w:style w:type="paragraph" w:customStyle="1" w:styleId="8B71E2A41B784AF5AAA6B6D94D45881E">
    <w:name w:val="8B71E2A41B784AF5AAA6B6D94D45881E"/>
  </w:style>
  <w:style w:type="paragraph" w:customStyle="1" w:styleId="494137336BE14C7AA2028753F81CF6A3">
    <w:name w:val="494137336BE14C7AA2028753F81CF6A3"/>
  </w:style>
  <w:style w:type="paragraph" w:customStyle="1" w:styleId="70324B50D31F40A7A4F13A90714E0B2D">
    <w:name w:val="70324B50D31F40A7A4F13A90714E0B2D"/>
  </w:style>
  <w:style w:type="paragraph" w:customStyle="1" w:styleId="286C9A6CFA204D4B9E2A9EE35216F482">
    <w:name w:val="286C9A6CFA204D4B9E2A9EE35216F482"/>
  </w:style>
  <w:style w:type="paragraph" w:customStyle="1" w:styleId="E2B253DE012B4248BE83ABA1BFF05FE2">
    <w:name w:val="E2B253DE012B4248BE83ABA1BFF05FE2"/>
  </w:style>
  <w:style w:type="paragraph" w:customStyle="1" w:styleId="6BA909A6E96745B0AE93549DD727EAA9">
    <w:name w:val="6BA909A6E96745B0AE93549DD727EAA9"/>
  </w:style>
  <w:style w:type="paragraph" w:customStyle="1" w:styleId="3470F15B9E2646ADA9FDA32707FDC1AF">
    <w:name w:val="3470F15B9E2646ADA9FDA32707FDC1AF"/>
  </w:style>
  <w:style w:type="paragraph" w:customStyle="1" w:styleId="59D548EBA87E48F2B9CA0712633E7539">
    <w:name w:val="59D548EBA87E48F2B9CA0712633E7539"/>
  </w:style>
  <w:style w:type="paragraph" w:customStyle="1" w:styleId="850E3DCA5F4F4F7B89063B8E42745ED2">
    <w:name w:val="850E3DCA5F4F4F7B89063B8E42745ED2"/>
  </w:style>
  <w:style w:type="paragraph" w:customStyle="1" w:styleId="074334E01FD34929AFC91ACAE7DAFD5F">
    <w:name w:val="074334E01FD34929AFC91ACAE7DAFD5F"/>
  </w:style>
  <w:style w:type="paragraph" w:customStyle="1" w:styleId="0E7F447169084B378C0E281400CBD3BE">
    <w:name w:val="0E7F447169084B378C0E281400CBD3BE"/>
  </w:style>
  <w:style w:type="paragraph" w:customStyle="1" w:styleId="51339B2CB9D04C3AB637DE23DAB65015">
    <w:name w:val="51339B2CB9D04C3AB637DE23DAB65015"/>
  </w:style>
  <w:style w:type="paragraph" w:customStyle="1" w:styleId="52C7C46B508544B6BDC29C44626529EF">
    <w:name w:val="52C7C46B508544B6BDC29C44626529EF"/>
  </w:style>
  <w:style w:type="paragraph" w:customStyle="1" w:styleId="45F736F54F00435E96842AC0E0302FE4">
    <w:name w:val="45F736F54F00435E96842AC0E0302FE4"/>
  </w:style>
  <w:style w:type="paragraph" w:customStyle="1" w:styleId="6BE9AB5626C547548D3137558FE8935E">
    <w:name w:val="6BE9AB5626C547548D3137558FE8935E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</w:rPr>
  </w:style>
  <w:style w:type="paragraph" w:customStyle="1" w:styleId="136F36D6EF5149188D52CDE3DEF4B44D">
    <w:name w:val="136F36D6EF5149188D52CDE3DEF4B44D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3358493971BB49CB9136BD3D21C5DBC0">
    <w:name w:val="3358493971BB49CB9136BD3D21C5DBC0"/>
  </w:style>
  <w:style w:type="paragraph" w:customStyle="1" w:styleId="C0FB7ABD05114B3297DCE5469E138ADE">
    <w:name w:val="C0FB7ABD05114B3297DCE5469E138ADE"/>
  </w:style>
  <w:style w:type="paragraph" w:customStyle="1" w:styleId="DE7187B1A1FB4C30BFCCAD6912238F9F">
    <w:name w:val="DE7187B1A1FB4C30BFCCAD6912238F9F"/>
  </w:style>
  <w:style w:type="paragraph" w:customStyle="1" w:styleId="6F192D26EA714A12919573C7EEBFE095">
    <w:name w:val="6F192D26EA714A12919573C7EEBFE095"/>
  </w:style>
  <w:style w:type="paragraph" w:customStyle="1" w:styleId="F82EBB97CA284C18B480646516B21A66">
    <w:name w:val="F82EBB97CA284C18B480646516B21A66"/>
  </w:style>
  <w:style w:type="paragraph" w:customStyle="1" w:styleId="327B2926D0F042068B8ACF3F08631810">
    <w:name w:val="327B2926D0F042068B8ACF3F08631810"/>
  </w:style>
  <w:style w:type="paragraph" w:customStyle="1" w:styleId="D352D4D8DF374B68BE6407076C859126">
    <w:name w:val="D352D4D8DF374B68BE6407076C859126"/>
  </w:style>
  <w:style w:type="paragraph" w:customStyle="1" w:styleId="340F9775F1F84E7987BF84991ADC1F2F">
    <w:name w:val="340F9775F1F84E7987BF84991ADC1F2F"/>
  </w:style>
  <w:style w:type="paragraph" w:customStyle="1" w:styleId="50D56AA2CC244C39826F0F8B82FD50DF">
    <w:name w:val="50D56AA2CC244C39826F0F8B82FD50DF"/>
  </w:style>
  <w:style w:type="paragraph" w:customStyle="1" w:styleId="713AF69A365E426488FF1DFF66E0F0AF">
    <w:name w:val="713AF69A365E426488FF1DFF66E0F0AF"/>
  </w:style>
  <w:style w:type="paragraph" w:customStyle="1" w:styleId="B55C2840C7674630A80E47CDD5418360">
    <w:name w:val="B55C2840C7674630A80E47CDD5418360"/>
  </w:style>
  <w:style w:type="paragraph" w:customStyle="1" w:styleId="78255F9F5EBC47F586ADC23ECE8AFFC6">
    <w:name w:val="78255F9F5EBC47F586ADC23ECE8AFFC6"/>
  </w:style>
  <w:style w:type="paragraph" w:customStyle="1" w:styleId="8534C26403E144EB85F564439EC3778C">
    <w:name w:val="8534C26403E144EB85F564439EC3778C"/>
  </w:style>
  <w:style w:type="paragraph" w:customStyle="1" w:styleId="2029966029E147A283C05D9A7C537BEB">
    <w:name w:val="2029966029E147A283C05D9A7C537BEB"/>
  </w:style>
  <w:style w:type="paragraph" w:customStyle="1" w:styleId="6EC0379AD5744DF9B5D37071216D2A96">
    <w:name w:val="6EC0379AD5744DF9B5D37071216D2A96"/>
  </w:style>
  <w:style w:type="paragraph" w:customStyle="1" w:styleId="8EFF2D279A944B39B25E8B6D4B95EFBA">
    <w:name w:val="8EFF2D279A944B39B25E8B6D4B95EFBA"/>
  </w:style>
  <w:style w:type="paragraph" w:customStyle="1" w:styleId="CBEE06B92FC74A4EB7D3B0B7EEEF7804">
    <w:name w:val="CBEE06B92FC74A4EB7D3B0B7EEEF7804"/>
  </w:style>
  <w:style w:type="paragraph" w:customStyle="1" w:styleId="CFC36B2C5D6B4914B0FED4305365FFBF">
    <w:name w:val="CFC36B2C5D6B4914B0FED4305365FFBF"/>
  </w:style>
  <w:style w:type="paragraph" w:customStyle="1" w:styleId="F2BD174F3198462892783BF409856BEC">
    <w:name w:val="F2BD174F3198462892783BF409856BEC"/>
  </w:style>
  <w:style w:type="paragraph" w:customStyle="1" w:styleId="19881AC1751C4FDB9BEDDDBFE85E8058">
    <w:name w:val="19881AC1751C4FDB9BEDDDBFE85E8058"/>
  </w:style>
  <w:style w:type="paragraph" w:customStyle="1" w:styleId="5D6CAA816A114CEBAE32C4514CD97C22">
    <w:name w:val="5D6CAA816A114CEBAE32C4514CD97C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1911e0d9-07ea-46ed-b7ee-804262a228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72151D4D20C14CB9CE89845BE3BD7E" ma:contentTypeVersion="8" ma:contentTypeDescription="Create a new document." ma:contentTypeScope="" ma:versionID="c96cdbfab07e5d5e98181a473379c936">
  <xsd:schema xmlns:xsd="http://www.w3.org/2001/XMLSchema" xmlns:xs="http://www.w3.org/2001/XMLSchema" xmlns:p="http://schemas.microsoft.com/office/2006/metadata/properties" xmlns:ns3="1911e0d9-07ea-46ed-b7ee-804262a22850" targetNamespace="http://schemas.microsoft.com/office/2006/metadata/properties" ma:root="true" ma:fieldsID="f1ead2cad43939d3772f98b64d2c49af" ns3:_="">
    <xsd:import namespace="1911e0d9-07ea-46ed-b7ee-804262a228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1e0d9-07ea-46ed-b7ee-804262a22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purl.org/dc/elements/1.1/"/>
    <ds:schemaRef ds:uri="http://schemas.microsoft.com/office/2006/metadata/properties"/>
    <ds:schemaRef ds:uri="1911e0d9-07ea-46ed-b7ee-804262a22850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0DEFF5-6A2C-4A3E-B75F-C606B6944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11e0d9-07ea-46ed-b7ee-804262a228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2022-04-06T17:07:00Z</dcterms:created>
  <dcterms:modified xsi:type="dcterms:W3CDTF">2022-04-06T17:07:00Z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0x0101008072151D4D20C14CB9CE89845BE3BD7E</vt:lpwstr>
  </property>
  <property fmtid="{D5CDD505-2E9C-101B-9397-08002B2CF9AE}" pid="3" name="MSIP_Label_091022c8-c2d9-4fde-beb6-285d630d38a6_Enabled">
    <vt:lpwstr>true</vt:lpwstr>
  </property>
  <property fmtid="{D5CDD505-2E9C-101B-9397-08002B2CF9AE}" pid="4" name="MSIP_Label_091022c8-c2d9-4fde-beb6-285d630d38a6_SetDate">
    <vt:lpwstr>2022-04-06T15:01:29Z</vt:lpwstr>
  </property>
  <property fmtid="{D5CDD505-2E9C-101B-9397-08002B2CF9AE}" pid="5" name="MSIP_Label_091022c8-c2d9-4fde-beb6-285d630d38a6_Method">
    <vt:lpwstr>Standard</vt:lpwstr>
  </property>
  <property fmtid="{D5CDD505-2E9C-101B-9397-08002B2CF9AE}" pid="6" name="MSIP_Label_091022c8-c2d9-4fde-beb6-285d630d38a6_Name">
    <vt:lpwstr>Internal Use Only (Not Protected)</vt:lpwstr>
  </property>
  <property fmtid="{D5CDD505-2E9C-101B-9397-08002B2CF9AE}" pid="7" name="MSIP_Label_091022c8-c2d9-4fde-beb6-285d630d38a6_SiteId">
    <vt:lpwstr>28db3595-d311-4e14-b40c-0ca2d9182088</vt:lpwstr>
  </property>
  <property fmtid="{D5CDD505-2E9C-101B-9397-08002B2CF9AE}" pid="8" name="MSIP_Label_091022c8-c2d9-4fde-beb6-285d630d38a6_ActionId">
    <vt:lpwstr>879848f8-cef0-4a27-8e7b-c3f0092a8365</vt:lpwstr>
  </property>
  <property fmtid="{D5CDD505-2E9C-101B-9397-08002B2CF9AE}" pid="9" name="MSIP_Label_091022c8-c2d9-4fde-beb6-285d630d38a6_ContentBits">
    <vt:lpwstr>0</vt:lpwstr>
  </property>
</Properties>
</file>